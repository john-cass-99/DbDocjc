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ABD" w:rsidRDefault="00B06F5B" w:rsidP="00B06F5B">
      <w:pPr>
        <w:pStyle w:val="Heading2"/>
      </w:pPr>
      <w:r w:rsidRPr="00B06F5B">
        <w:t>Objective</w:t>
      </w:r>
    </w:p>
    <w:p w:rsidR="00B06F5B" w:rsidRDefault="00B06F5B" w:rsidP="00B06F5B">
      <w:r>
        <w:t>A database documenter which contains the most important information about the database.</w:t>
      </w:r>
    </w:p>
    <w:p w:rsidR="00B06F5B" w:rsidRDefault="00B06F5B" w:rsidP="00B06F5B">
      <w:pPr>
        <w:pStyle w:val="Heading2"/>
      </w:pPr>
      <w:r>
        <w:t>Formats</w:t>
      </w:r>
    </w:p>
    <w:p w:rsidR="00B06F5B" w:rsidRDefault="00B06F5B" w:rsidP="00B06F5B">
      <w:r w:rsidRPr="00B06F5B">
        <w:rPr>
          <w:b/>
          <w:bCs/>
        </w:rPr>
        <w:t>Input:</w:t>
      </w:r>
      <w:r>
        <w:t xml:space="preserve"> Initial development will be for MySql databases. SQL Server may be added later</w:t>
      </w:r>
    </w:p>
    <w:p w:rsidR="00B06F5B" w:rsidRDefault="00B06F5B" w:rsidP="00B06F5B">
      <w:r w:rsidRPr="00B06F5B">
        <w:rPr>
          <w:b/>
          <w:bCs/>
        </w:rPr>
        <w:t xml:space="preserve">Output: </w:t>
      </w:r>
      <w:r w:rsidRPr="00B06F5B">
        <w:t>HTML</w:t>
      </w:r>
    </w:p>
    <w:p w:rsidR="00B06F5B" w:rsidRDefault="00B06F5B" w:rsidP="00B06F5B">
      <w:r w:rsidRPr="00B06F5B">
        <w:rPr>
          <w:b/>
          <w:bCs/>
        </w:rPr>
        <w:t xml:space="preserve">Coding: </w:t>
      </w:r>
      <w:r w:rsidRPr="00B06F5B">
        <w:t>C# .Net</w:t>
      </w:r>
    </w:p>
    <w:p w:rsidR="00B06F5B" w:rsidRDefault="00B06F5B" w:rsidP="00B06F5B">
      <w:r w:rsidRPr="00B06F5B">
        <w:rPr>
          <w:b/>
          <w:bCs/>
        </w:rPr>
        <w:t xml:space="preserve">Source control: </w:t>
      </w:r>
      <w:r w:rsidRPr="00B06F5B">
        <w:t>Git</w:t>
      </w:r>
    </w:p>
    <w:p w:rsidR="00B06F5B" w:rsidRDefault="00B06F5B" w:rsidP="00B06F5B">
      <w:pPr>
        <w:pStyle w:val="Heading2"/>
      </w:pPr>
      <w:r>
        <w:t>Plan</w:t>
      </w:r>
    </w:p>
    <w:p w:rsidR="00B06F5B" w:rsidRDefault="00B06F5B" w:rsidP="00B06F5B">
      <w:r>
        <w:t>The project will be developed privately but will be moved to GitHub as a public project when documentation of MySql databases is up and running.</w:t>
      </w:r>
    </w:p>
    <w:p w:rsidR="00B06F5B" w:rsidRPr="00B06F5B" w:rsidRDefault="00B06F5B" w:rsidP="00B06F5B">
      <w:bookmarkStart w:id="0" w:name="_GoBack"/>
      <w:bookmarkEnd w:id="0"/>
    </w:p>
    <w:sectPr w:rsidR="00B06F5B" w:rsidRPr="00B06F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693" w:rsidRDefault="00C56693" w:rsidP="005A14B6">
      <w:pPr>
        <w:spacing w:after="0" w:line="240" w:lineRule="auto"/>
      </w:pPr>
      <w:r>
        <w:separator/>
      </w:r>
    </w:p>
  </w:endnote>
  <w:endnote w:type="continuationSeparator" w:id="0">
    <w:p w:rsidR="00C56693" w:rsidRDefault="00C56693" w:rsidP="005A1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693" w:rsidRDefault="00C56693" w:rsidP="005A14B6">
      <w:pPr>
        <w:spacing w:after="0" w:line="240" w:lineRule="auto"/>
      </w:pPr>
      <w:r>
        <w:separator/>
      </w:r>
    </w:p>
  </w:footnote>
  <w:footnote w:type="continuationSeparator" w:id="0">
    <w:p w:rsidR="00C56693" w:rsidRDefault="00C56693" w:rsidP="005A1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4B6" w:rsidRDefault="005A14B6" w:rsidP="005A14B6">
    <w:pPr>
      <w:pStyle w:val="Heading1"/>
    </w:pPr>
    <w:r>
      <w:t>Plan for DbDocjc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6"/>
    <w:rsid w:val="000B5189"/>
    <w:rsid w:val="00516AD8"/>
    <w:rsid w:val="005359C3"/>
    <w:rsid w:val="005A14B6"/>
    <w:rsid w:val="008A53FF"/>
    <w:rsid w:val="00B06F5B"/>
    <w:rsid w:val="00C56693"/>
    <w:rsid w:val="00F2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89"/>
    <w:pPr>
      <w:spacing w:after="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14B6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06F5B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A53FF"/>
    <w:pPr>
      <w:keepNext/>
      <w:keepLines/>
      <w:spacing w:before="200"/>
      <w:outlineLvl w:val="2"/>
    </w:pPr>
    <w:rPr>
      <w:rFonts w:eastAsiaTheme="majorEastAsia" w:cstheme="minorHAns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3FF"/>
    <w:pPr>
      <w:spacing w:after="0" w:line="240" w:lineRule="auto"/>
    </w:pPr>
  </w:style>
  <w:style w:type="paragraph" w:customStyle="1" w:styleId="Tiny">
    <w:name w:val="Tiny"/>
    <w:basedOn w:val="Heading2"/>
    <w:link w:val="TinyChar"/>
    <w:uiPriority w:val="2"/>
    <w:qFormat/>
    <w:rsid w:val="008A53FF"/>
    <w:pPr>
      <w:tabs>
        <w:tab w:val="left" w:pos="3402"/>
      </w:tabs>
      <w:spacing w:before="0" w:line="240" w:lineRule="auto"/>
    </w:pPr>
    <w:rPr>
      <w:rFonts w:cstheme="minorHAnsi"/>
      <w:b w:val="0"/>
      <w:sz w:val="16"/>
      <w:szCs w:val="16"/>
      <w:u w:val="single"/>
    </w:rPr>
  </w:style>
  <w:style w:type="character" w:customStyle="1" w:styleId="TinyChar">
    <w:name w:val="Tiny Char"/>
    <w:basedOn w:val="Heading2Char"/>
    <w:link w:val="Tiny"/>
    <w:uiPriority w:val="2"/>
    <w:rsid w:val="008A53FF"/>
    <w:rPr>
      <w:rFonts w:asciiTheme="majorHAnsi" w:eastAsiaTheme="majorEastAsia" w:hAnsiTheme="majorHAnsi" w:cstheme="minorHAnsi"/>
      <w:b w:val="0"/>
      <w:bCs/>
      <w:color w:val="4F81BD" w:themeColor="accent1"/>
      <w:sz w:val="16"/>
      <w:szCs w:val="1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3FF"/>
    <w:rPr>
      <w:rFonts w:eastAsiaTheme="majorEastAsia" w:cstheme="minorHAnsi"/>
      <w:b/>
      <w:bCs/>
      <w:u w:val="single"/>
    </w:rPr>
  </w:style>
  <w:style w:type="paragraph" w:styleId="Footer">
    <w:name w:val="footer"/>
    <w:basedOn w:val="Normal"/>
    <w:link w:val="FooterChar"/>
    <w:uiPriority w:val="19"/>
    <w:rsid w:val="000B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0B5189"/>
  </w:style>
  <w:style w:type="paragraph" w:styleId="Header">
    <w:name w:val="header"/>
    <w:basedOn w:val="Normal"/>
    <w:link w:val="HeaderChar"/>
    <w:uiPriority w:val="19"/>
    <w:rsid w:val="000B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0B5189"/>
  </w:style>
  <w:style w:type="character" w:customStyle="1" w:styleId="Heading1Char">
    <w:name w:val="Heading 1 Char"/>
    <w:basedOn w:val="DefaultParagraphFont"/>
    <w:link w:val="Heading1"/>
    <w:uiPriority w:val="9"/>
    <w:rsid w:val="005A1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89"/>
    <w:pPr>
      <w:spacing w:after="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14B6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06F5B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A53FF"/>
    <w:pPr>
      <w:keepNext/>
      <w:keepLines/>
      <w:spacing w:before="200"/>
      <w:outlineLvl w:val="2"/>
    </w:pPr>
    <w:rPr>
      <w:rFonts w:eastAsiaTheme="majorEastAsia" w:cstheme="minorHAns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3FF"/>
    <w:pPr>
      <w:spacing w:after="0" w:line="240" w:lineRule="auto"/>
    </w:pPr>
  </w:style>
  <w:style w:type="paragraph" w:customStyle="1" w:styleId="Tiny">
    <w:name w:val="Tiny"/>
    <w:basedOn w:val="Heading2"/>
    <w:link w:val="TinyChar"/>
    <w:uiPriority w:val="2"/>
    <w:qFormat/>
    <w:rsid w:val="008A53FF"/>
    <w:pPr>
      <w:tabs>
        <w:tab w:val="left" w:pos="3402"/>
      </w:tabs>
      <w:spacing w:before="0" w:line="240" w:lineRule="auto"/>
    </w:pPr>
    <w:rPr>
      <w:rFonts w:cstheme="minorHAnsi"/>
      <w:b w:val="0"/>
      <w:sz w:val="16"/>
      <w:szCs w:val="16"/>
      <w:u w:val="single"/>
    </w:rPr>
  </w:style>
  <w:style w:type="character" w:customStyle="1" w:styleId="TinyChar">
    <w:name w:val="Tiny Char"/>
    <w:basedOn w:val="Heading2Char"/>
    <w:link w:val="Tiny"/>
    <w:uiPriority w:val="2"/>
    <w:rsid w:val="008A53FF"/>
    <w:rPr>
      <w:rFonts w:asciiTheme="majorHAnsi" w:eastAsiaTheme="majorEastAsia" w:hAnsiTheme="majorHAnsi" w:cstheme="minorHAnsi"/>
      <w:b w:val="0"/>
      <w:bCs/>
      <w:color w:val="4F81BD" w:themeColor="accent1"/>
      <w:sz w:val="16"/>
      <w:szCs w:val="1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3FF"/>
    <w:rPr>
      <w:rFonts w:eastAsiaTheme="majorEastAsia" w:cstheme="minorHAnsi"/>
      <w:b/>
      <w:bCs/>
      <w:u w:val="single"/>
    </w:rPr>
  </w:style>
  <w:style w:type="paragraph" w:styleId="Footer">
    <w:name w:val="footer"/>
    <w:basedOn w:val="Normal"/>
    <w:link w:val="FooterChar"/>
    <w:uiPriority w:val="19"/>
    <w:rsid w:val="000B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0B5189"/>
  </w:style>
  <w:style w:type="paragraph" w:styleId="Header">
    <w:name w:val="header"/>
    <w:basedOn w:val="Normal"/>
    <w:link w:val="HeaderChar"/>
    <w:uiPriority w:val="19"/>
    <w:rsid w:val="000B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0B5189"/>
  </w:style>
  <w:style w:type="character" w:customStyle="1" w:styleId="Heading1Char">
    <w:name w:val="Heading 1 Char"/>
    <w:basedOn w:val="DefaultParagraphFont"/>
    <w:link w:val="Heading1"/>
    <w:uiPriority w:val="9"/>
    <w:rsid w:val="005A1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c\AppData\Roaming\Microsoft\Templates\John's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John's Styles.dotx</Template>
  <TotalTime>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Cass</dc:creator>
  <cp:lastModifiedBy>John Cass</cp:lastModifiedBy>
  <cp:revision>2</cp:revision>
  <dcterms:created xsi:type="dcterms:W3CDTF">2020-09-21T06:47:00Z</dcterms:created>
  <dcterms:modified xsi:type="dcterms:W3CDTF">2020-09-21T06:55:00Z</dcterms:modified>
</cp:coreProperties>
</file>